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20293" w14:textId="77777777" w:rsidR="00FE5C34" w:rsidRDefault="00FE5C34" w:rsidP="00FE5C34">
      <w:pPr>
        <w:jc w:val="center"/>
        <w:rPr>
          <w:b/>
          <w:bCs/>
        </w:rPr>
      </w:pPr>
      <w:r w:rsidRPr="00FE5C34">
        <w:rPr>
          <w:b/>
          <w:bCs/>
        </w:rPr>
        <w:t>VÉ XEM PHIM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4"/>
      </w:tblGrid>
      <w:tr w:rsidR="00277699" w14:paraId="534357CC" w14:textId="77777777" w:rsidTr="002C6D4D">
        <w:trPr>
          <w:trHeight w:val="5258"/>
          <w:jc w:val="center"/>
        </w:trPr>
        <w:tc>
          <w:tcPr>
            <w:tcW w:w="6138" w:type="dxa"/>
          </w:tcPr>
          <w:p w14:paraId="55699AF1" w14:textId="62F01932" w:rsidR="00277699" w:rsidRPr="00FE5C34" w:rsidRDefault="00277699" w:rsidP="00277699">
            <w:pPr>
              <w:ind w:left="165"/>
            </w:pPr>
            <w:r w:rsidRPr="00FE5C34">
              <w:rPr>
                <w:b/>
                <w:bCs/>
              </w:rPr>
              <w:t>Mã hóa đơn</w:t>
            </w:r>
            <w:r w:rsidRPr="00FE5C34">
              <w:t xml:space="preserve">: </w:t>
            </w:r>
            <w:r w:rsidR="00D263FC">
              <w:t>HD045</w:t>
            </w:r>
          </w:p>
          <w:p w14:paraId="4F69EBB6" w14:textId="12A4010F" w:rsidR="00277699" w:rsidRDefault="00277699" w:rsidP="00277699">
            <w:pPr>
              <w:ind w:left="165"/>
            </w:pPr>
            <w:r>
              <w:rPr>
                <w:b/>
                <w:bCs/>
              </w:rPr>
              <w:t>Tên phim</w:t>
            </w:r>
            <w:r>
              <w:t xml:space="preserve">: </w:t>
            </w:r>
            <w:r w:rsidR="00D263FC">
              <w:t>Em Chưa 18</w:t>
            </w:r>
          </w:p>
          <w:p w14:paraId="2D848EFE" w14:textId="1ED25FD9" w:rsidR="00277699" w:rsidRDefault="00277699" w:rsidP="00277699">
            <w:pPr>
              <w:ind w:left="165"/>
            </w:pPr>
            <w:r>
              <w:rPr>
                <w:b/>
                <w:bCs/>
              </w:rPr>
              <w:t>Ngày chiếu</w:t>
            </w:r>
            <w:r>
              <w:t xml:space="preserve">: </w:t>
            </w:r>
            <w:r w:rsidR="00D263FC">
              <w:t>09/02/2025</w:t>
            </w:r>
          </w:p>
          <w:p w14:paraId="516E7300" w14:textId="18759139" w:rsidR="00277699" w:rsidRDefault="00277699" w:rsidP="00277699">
            <w:pPr>
              <w:ind w:left="165"/>
            </w:pPr>
            <w:r>
              <w:rPr>
                <w:b/>
                <w:bCs/>
              </w:rPr>
              <w:t>Suất chiếu</w:t>
            </w:r>
            <w:r>
              <w:t xml:space="preserve">: </w:t>
            </w:r>
            <w:r w:rsidR="00D263FC">
              <w:t>21:07 - 22:04</w:t>
            </w:r>
          </w:p>
          <w:p w14:paraId="153EA0D8" w14:textId="4A1307F5" w:rsidR="00277699" w:rsidRDefault="00277699" w:rsidP="00277699">
            <w:pPr>
              <w:ind w:left="165"/>
            </w:pPr>
            <w:r>
              <w:rPr>
                <w:b/>
                <w:bCs/>
              </w:rPr>
              <w:t>Ghế</w:t>
            </w:r>
            <w:r w:rsidRPr="00FE5C34">
              <w:rPr>
                <w:b/>
                <w:bCs/>
              </w:rPr>
              <w:t xml:space="preserve">: </w:t>
            </w:r>
            <w:r w:rsidR="00D263FC">
              <w:t>C6</w:t>
            </w:r>
          </w:p>
          <w:p w14:paraId="1EAD29C8" w14:textId="48DA5A69" w:rsidR="00277699" w:rsidRDefault="00277699" w:rsidP="00277699">
            <w:pPr>
              <w:ind w:left="165"/>
            </w:pPr>
            <w:r>
              <w:rPr>
                <w:b/>
                <w:bCs/>
              </w:rPr>
              <w:t>Phòng chiếu</w:t>
            </w:r>
            <w:r w:rsidRPr="00FE5C34">
              <w:rPr>
                <w:b/>
                <w:bCs/>
              </w:rPr>
              <w:t>:</w:t>
            </w:r>
            <w:r>
              <w:t xml:space="preserve"> </w:t>
            </w:r>
            <w:r w:rsidR="00D263FC">
              <w:t>PC001</w:t>
            </w:r>
          </w:p>
          <w:p w14:paraId="742890AE" w14:textId="43588068" w:rsidR="00277699" w:rsidRDefault="00277699" w:rsidP="00277699">
            <w:pPr>
              <w:ind w:left="165"/>
              <w:rPr>
                <w:b/>
                <w:bCs/>
              </w:rPr>
            </w:pPr>
            <w:r>
              <w:rPr>
                <w:b/>
                <w:bCs/>
              </w:rPr>
              <w:t>Giá vé</w:t>
            </w:r>
            <w:r w:rsidRPr="00FE5C34">
              <w:rPr>
                <w:b/>
                <w:bCs/>
              </w:rPr>
              <w:t>:</w:t>
            </w:r>
            <w:r>
              <w:t xml:space="preserve"> </w:t>
            </w:r>
            <w:r w:rsidR="00D263FC">
              <w:t>75.000 ₫</w:t>
            </w:r>
          </w:p>
        </w:tc>
      </w:tr>
    </w:tbl>
    <w:p w14:paraId="598C1F39" w14:textId="77777777" w:rsidR="002B0EEB" w:rsidRPr="002B0EEB" w:rsidRDefault="002B0EEB" w:rsidP="00277699"/>
    <w:sectPr w:rsidR="002B0EEB" w:rsidRPr="002B0EEB" w:rsidSect="002776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789" w:h="8732" w:code="1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3A839" w14:textId="77777777" w:rsidR="00D263FC" w:rsidRDefault="00D263FC" w:rsidP="00277699">
      <w:pPr>
        <w:spacing w:before="0" w:after="0" w:line="240" w:lineRule="auto"/>
      </w:pPr>
      <w:r>
        <w:separator/>
      </w:r>
    </w:p>
  </w:endnote>
  <w:endnote w:type="continuationSeparator" w:id="0">
    <w:p w14:paraId="5A6C44A6" w14:textId="77777777" w:rsidR="00D263FC" w:rsidRDefault="00D263FC" w:rsidP="002776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B8CA9" w14:textId="77777777" w:rsidR="00277699" w:rsidRDefault="00277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7D52F" w14:textId="77777777" w:rsidR="00277699" w:rsidRDefault="002776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72C51" w14:textId="77777777" w:rsidR="00277699" w:rsidRDefault="00277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26D3F" w14:textId="77777777" w:rsidR="00D263FC" w:rsidRDefault="00D263FC" w:rsidP="00277699">
      <w:pPr>
        <w:spacing w:before="0" w:after="0" w:line="240" w:lineRule="auto"/>
      </w:pPr>
      <w:r>
        <w:separator/>
      </w:r>
    </w:p>
  </w:footnote>
  <w:footnote w:type="continuationSeparator" w:id="0">
    <w:p w14:paraId="15E53383" w14:textId="77777777" w:rsidR="00D263FC" w:rsidRDefault="00D263FC" w:rsidP="002776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F206B" w14:textId="77777777" w:rsidR="00277699" w:rsidRDefault="00D263FC">
    <w:pPr>
      <w:pStyle w:val="Header"/>
    </w:pPr>
    <w:r>
      <w:rPr>
        <w:noProof/>
      </w:rPr>
      <w:pict w14:anchorId="3A031B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10" o:spid="_x0000_s1026" type="#_x0000_t75" style="position:absolute;left:0;text-align:left;margin-left:0;margin-top:0;width:296.85pt;height:131.25pt;z-index:-251657216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019CE" w14:textId="77777777" w:rsidR="00277699" w:rsidRDefault="00D263FC">
    <w:pPr>
      <w:pStyle w:val="Header"/>
    </w:pPr>
    <w:r>
      <w:rPr>
        <w:noProof/>
      </w:rPr>
      <w:pict w14:anchorId="243DC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11" o:spid="_x0000_s1027" type="#_x0000_t75" style="position:absolute;left:0;text-align:left;margin-left:0;margin-top:0;width:296.85pt;height:131.25pt;z-index:-251656192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FE66B" w14:textId="77777777" w:rsidR="00277699" w:rsidRDefault="00D263FC">
    <w:pPr>
      <w:pStyle w:val="Header"/>
    </w:pPr>
    <w:r>
      <w:rPr>
        <w:noProof/>
      </w:rPr>
      <w:pict w14:anchorId="7258A4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09" o:spid="_x0000_s1025" type="#_x0000_t75" style="position:absolute;left:0;text-align:left;margin-left:0;margin-top:0;width:296.85pt;height:131.25pt;z-index:-251658240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FC"/>
    <w:rsid w:val="000169B2"/>
    <w:rsid w:val="00037ABF"/>
    <w:rsid w:val="000459DB"/>
    <w:rsid w:val="00070510"/>
    <w:rsid w:val="000B54A0"/>
    <w:rsid w:val="000C1FED"/>
    <w:rsid w:val="000D2860"/>
    <w:rsid w:val="000E55A2"/>
    <w:rsid w:val="00277699"/>
    <w:rsid w:val="002B0EEB"/>
    <w:rsid w:val="002C6D4D"/>
    <w:rsid w:val="002D15DA"/>
    <w:rsid w:val="00310400"/>
    <w:rsid w:val="00403973"/>
    <w:rsid w:val="00417D2E"/>
    <w:rsid w:val="0046692F"/>
    <w:rsid w:val="004A4FE5"/>
    <w:rsid w:val="00595E63"/>
    <w:rsid w:val="005B4157"/>
    <w:rsid w:val="00715F80"/>
    <w:rsid w:val="00795538"/>
    <w:rsid w:val="007B4ED4"/>
    <w:rsid w:val="007B5D35"/>
    <w:rsid w:val="007D5FE0"/>
    <w:rsid w:val="00895A5A"/>
    <w:rsid w:val="00946D90"/>
    <w:rsid w:val="009E7719"/>
    <w:rsid w:val="00A62155"/>
    <w:rsid w:val="00B04528"/>
    <w:rsid w:val="00B204CF"/>
    <w:rsid w:val="00BE0C73"/>
    <w:rsid w:val="00C12BE4"/>
    <w:rsid w:val="00C3088C"/>
    <w:rsid w:val="00CE71B5"/>
    <w:rsid w:val="00D263FC"/>
    <w:rsid w:val="00DB7CD9"/>
    <w:rsid w:val="00DC7BA1"/>
    <w:rsid w:val="00E078F7"/>
    <w:rsid w:val="00E45972"/>
    <w:rsid w:val="00EA157B"/>
    <w:rsid w:val="00F674B9"/>
    <w:rsid w:val="00FA5DC0"/>
    <w:rsid w:val="00FE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4CC09"/>
  <w15:chartTrackingRefBased/>
  <w15:docId w15:val="{2633096D-325B-4F59-99A2-8150A520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E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E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E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E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EE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EE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E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E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E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E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E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E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EE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E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E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E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E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76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99"/>
  </w:style>
  <w:style w:type="paragraph" w:styleId="Footer">
    <w:name w:val="footer"/>
    <w:basedOn w:val="Normal"/>
    <w:link w:val="FooterChar"/>
    <w:uiPriority w:val="99"/>
    <w:unhideWhenUsed/>
    <w:rsid w:val="002776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ss\Desktop\NOPBAI\Nhom14_QuanLyRapChieuPhim\Nhom14_QuanLyRapChieuPhim\GUI\bin\x64\Debug\Template\Tick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23F77-4076-4D3B-A30A-25EEEADA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Ticket.dotx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Triss</dc:creator>
  <cp:keywords/>
  <dc:description/>
  <cp:lastModifiedBy>Triss Minh</cp:lastModifiedBy>
  <cp:revision>1</cp:revision>
  <dcterms:created xsi:type="dcterms:W3CDTF">2025-02-09T08:05:00Z</dcterms:created>
  <dcterms:modified xsi:type="dcterms:W3CDTF">2025-02-09T08:05:00Z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2024-12-03T00:27:36Z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170b0abf-f53d-4471-bdac-cebc5928b4a7</vt:lpwstr>
  </property>
  <property fmtid="{D5CDD505-2E9C-101B-9397-08002B2CF9AE}" pid="7" name="MSIP_Label_defa4170-0d19-0005-0004-bc88714345d2_ActionId">
    <vt:lpwstr>ffa38dcb-bd14-40a4-8c15-2936deff93d5</vt:lpwstr>
  </property>
  <property fmtid="{D5CDD505-2E9C-101B-9397-08002B2CF9AE}" pid="8" name="MSIP_Label_defa4170-0d19-0005-0004-bc88714345d2_ContentBits">
    <vt:lpwstr>0</vt:lpwstr>
  </property>
</Properties>
</file>