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44CD0" w14:textId="77777777" w:rsidR="00FE5C34" w:rsidRDefault="00FE5C34" w:rsidP="00FE5C34">
      <w:pPr>
        <w:jc w:val="center"/>
        <w:rPr>
          <w:b/>
          <w:bCs/>
        </w:rPr>
      </w:pPr>
      <w:r w:rsidRPr="00FE5C34">
        <w:rPr>
          <w:b/>
          <w:bCs/>
        </w:rPr>
        <w:t>VÉ XEM PHIM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4"/>
      </w:tblGrid>
      <w:tr w:rsidR="00277699" w14:paraId="23350204" w14:textId="77777777" w:rsidTr="002C6D4D">
        <w:trPr>
          <w:trHeight w:val="5258"/>
          <w:jc w:val="center"/>
        </w:trPr>
        <w:tc>
          <w:tcPr>
            <w:tcW w:w="6138" w:type="dxa"/>
          </w:tcPr>
          <w:p w14:paraId="1AB3ADEB" w14:textId="215759CC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900CEE">
              <w:t>HD021</w:t>
            </w:r>
          </w:p>
          <w:p w14:paraId="7A23C87D" w14:textId="792969BA" w:rsidR="00277699" w:rsidRDefault="00277699" w:rsidP="00277699">
            <w:pPr>
              <w:ind w:left="165"/>
            </w:pPr>
            <w:r>
              <w:rPr>
                <w:b/>
                <w:bCs/>
              </w:rPr>
              <w:t>Tên phim</w:t>
            </w:r>
            <w:r>
              <w:t xml:space="preserve">: </w:t>
            </w:r>
            <w:r w:rsidR="00900CEE">
              <w:t>Em Chưa 18</w:t>
            </w:r>
          </w:p>
          <w:p w14:paraId="49CF657C" w14:textId="153CF0A5" w:rsidR="00277699" w:rsidRDefault="00277699" w:rsidP="00277699">
            <w:pPr>
              <w:ind w:left="165"/>
            </w:pPr>
            <w:r>
              <w:rPr>
                <w:b/>
                <w:bCs/>
              </w:rPr>
              <w:t>Ngày chiếu</w:t>
            </w:r>
            <w:r>
              <w:t xml:space="preserve">: </w:t>
            </w:r>
            <w:r w:rsidR="00900CEE">
              <w:t>09/12/2024</w:t>
            </w:r>
          </w:p>
          <w:p w14:paraId="34752C7A" w14:textId="41B4EEFB" w:rsidR="00277699" w:rsidRDefault="00277699" w:rsidP="00277699">
            <w:pPr>
              <w:ind w:left="165"/>
            </w:pPr>
            <w:r>
              <w:rPr>
                <w:b/>
                <w:bCs/>
              </w:rPr>
              <w:t>Suất chiếu</w:t>
            </w:r>
            <w:r>
              <w:t xml:space="preserve">: </w:t>
            </w:r>
            <w:r w:rsidR="00900CEE">
              <w:t>21:07 - 22:04</w:t>
            </w:r>
          </w:p>
          <w:p w14:paraId="0E38036A" w14:textId="364AB6EE" w:rsidR="00277699" w:rsidRDefault="00277699" w:rsidP="00277699">
            <w:pPr>
              <w:ind w:left="165"/>
            </w:pPr>
            <w:r>
              <w:rPr>
                <w:b/>
                <w:bCs/>
              </w:rPr>
              <w:t>Ghế</w:t>
            </w:r>
            <w:r w:rsidRPr="00FE5C34">
              <w:rPr>
                <w:b/>
                <w:bCs/>
              </w:rPr>
              <w:t xml:space="preserve">: </w:t>
            </w:r>
            <w:r w:rsidR="00900CEE">
              <w:t>A7</w:t>
            </w:r>
          </w:p>
          <w:p w14:paraId="15E7AABD" w14:textId="428DD330" w:rsidR="00277699" w:rsidRDefault="00277699" w:rsidP="00277699">
            <w:pPr>
              <w:ind w:left="165"/>
            </w:pPr>
            <w:r>
              <w:rPr>
                <w:b/>
                <w:bCs/>
              </w:rPr>
              <w:t>Phòng chiếu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900CEE">
              <w:t>PC001</w:t>
            </w:r>
          </w:p>
          <w:p w14:paraId="738DD518" w14:textId="4DD862D4" w:rsidR="00277699" w:rsidRDefault="00277699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>Giá vé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900CEE">
              <w:t>75.000 ₫</w:t>
            </w:r>
          </w:p>
        </w:tc>
      </w:tr>
    </w:tbl>
    <w:p w14:paraId="439B1684" w14:textId="77777777" w:rsidR="002B0EEB" w:rsidRPr="002B0EEB" w:rsidRDefault="002B0EEB" w:rsidP="00277699"/>
    <w:sectPr w:rsidR="002B0EEB" w:rsidRPr="002B0EEB" w:rsidSect="00277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789" w:h="8732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A359D" w14:textId="77777777" w:rsidR="00900CEE" w:rsidRDefault="00900CEE" w:rsidP="00277699">
      <w:pPr>
        <w:spacing w:before="0" w:after="0" w:line="240" w:lineRule="auto"/>
      </w:pPr>
      <w:r>
        <w:separator/>
      </w:r>
    </w:p>
  </w:endnote>
  <w:endnote w:type="continuationSeparator" w:id="0">
    <w:p w14:paraId="469BA60D" w14:textId="77777777" w:rsidR="00900CEE" w:rsidRDefault="00900CEE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35A53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8EA9B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36959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2BD00" w14:textId="77777777" w:rsidR="00900CEE" w:rsidRDefault="00900CEE" w:rsidP="00277699">
      <w:pPr>
        <w:spacing w:before="0" w:after="0" w:line="240" w:lineRule="auto"/>
      </w:pPr>
      <w:r>
        <w:separator/>
      </w:r>
    </w:p>
  </w:footnote>
  <w:footnote w:type="continuationSeparator" w:id="0">
    <w:p w14:paraId="391DB5C1" w14:textId="77777777" w:rsidR="00900CEE" w:rsidRDefault="00900CEE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55DBB" w14:textId="77777777" w:rsidR="00277699" w:rsidRDefault="00900CEE">
    <w:pPr>
      <w:pStyle w:val="Header"/>
    </w:pPr>
    <w:r>
      <w:rPr>
        <w:noProof/>
      </w:rPr>
      <w:pict w14:anchorId="48AC7A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7D992" w14:textId="77777777" w:rsidR="00277699" w:rsidRDefault="00900CEE">
    <w:pPr>
      <w:pStyle w:val="Header"/>
    </w:pPr>
    <w:r>
      <w:rPr>
        <w:noProof/>
      </w:rPr>
      <w:pict w14:anchorId="1BF62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1F1A6" w14:textId="77777777" w:rsidR="00277699" w:rsidRDefault="00900CEE">
    <w:pPr>
      <w:pStyle w:val="Header"/>
    </w:pPr>
    <w:r>
      <w:rPr>
        <w:noProof/>
      </w:rPr>
      <w:pict w14:anchorId="4CBCF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EE"/>
    <w:rsid w:val="000169B2"/>
    <w:rsid w:val="00037ABF"/>
    <w:rsid w:val="000459DB"/>
    <w:rsid w:val="00070510"/>
    <w:rsid w:val="000B54A0"/>
    <w:rsid w:val="000C1FED"/>
    <w:rsid w:val="000D2860"/>
    <w:rsid w:val="000E55A2"/>
    <w:rsid w:val="00257575"/>
    <w:rsid w:val="00277699"/>
    <w:rsid w:val="002B0EEB"/>
    <w:rsid w:val="002C6D4D"/>
    <w:rsid w:val="002D15DA"/>
    <w:rsid w:val="00310400"/>
    <w:rsid w:val="00403973"/>
    <w:rsid w:val="0046692F"/>
    <w:rsid w:val="004A4FE5"/>
    <w:rsid w:val="00595E63"/>
    <w:rsid w:val="005B4157"/>
    <w:rsid w:val="00715F80"/>
    <w:rsid w:val="00795538"/>
    <w:rsid w:val="007B4ED4"/>
    <w:rsid w:val="007B5D35"/>
    <w:rsid w:val="007D5FE0"/>
    <w:rsid w:val="00895A5A"/>
    <w:rsid w:val="008E2A98"/>
    <w:rsid w:val="00900CEE"/>
    <w:rsid w:val="00946D90"/>
    <w:rsid w:val="009E7719"/>
    <w:rsid w:val="00A62155"/>
    <w:rsid w:val="00B204CF"/>
    <w:rsid w:val="00BE0C73"/>
    <w:rsid w:val="00C12BE4"/>
    <w:rsid w:val="00C3088C"/>
    <w:rsid w:val="00CE71B5"/>
    <w:rsid w:val="00DB7CD9"/>
    <w:rsid w:val="00DC7BA1"/>
    <w:rsid w:val="00E078F7"/>
    <w:rsid w:val="00E45972"/>
    <w:rsid w:val="00EA157B"/>
    <w:rsid w:val="00F674B9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DC8CF"/>
  <w15:chartTrackingRefBased/>
  <w15:docId w15:val="{A61848BC-4BED-4C80-B68B-B57D135F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ocuments\GOP_DOAN\RAPPHIM\TAM\%5b09_12%5d_DoAnQuanLyRapChieuPhim\GUI\bin\x64\Debug\Template\Ti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Ticket.dotx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2024-12-09T04:58:00Z</dcterms:created>
  <dcterms:modified xsi:type="dcterms:W3CDTF">2024-12-09T04:58:00Z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</Properties>
</file>